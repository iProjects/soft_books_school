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7E5C" w:rsidRDefault="002D5ACE">
      <w:pPr>
        <w:pStyle w:val="Title"/>
        <w:spacing w:line="35" w:lineRule="atLeas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5168" behindDoc="0" locked="0" layoutInCell="0" allowOverlap="1">
                <wp:simplePos x="0" y="0"/>
                <wp:positionH relativeFrom="column">
                  <wp:posOffset>45720</wp:posOffset>
                </wp:positionH>
                <wp:positionV relativeFrom="paragraph">
                  <wp:posOffset>457200</wp:posOffset>
                </wp:positionV>
                <wp:extent cx="6309360" cy="640080"/>
                <wp:effectExtent l="7620" t="0" r="7620" b="7620"/>
                <wp:wrapSquare wrapText="bothSides"/>
                <wp:docPr id="14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09360" cy="640080"/>
                          <a:chOff x="1152" y="1440"/>
                          <a:chExt cx="9936" cy="1008"/>
                        </a:xfrm>
                      </wpg:grpSpPr>
                      <wps:wsp>
                        <wps:cNvPr id="15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152" y="1440"/>
                            <a:ext cx="9936" cy="10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7E5C" w:rsidRDefault="002D5ACE">
                              <w:pPr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Class: _</w:t>
                              </w:r>
                              <w:proofErr w:type="gramStart"/>
                              <w:r>
                                <w:rPr>
                                  <w:sz w:val="22"/>
                                </w:rPr>
                                <w:t>_  Year</w:t>
                              </w:r>
                              <w:proofErr w:type="gramEnd"/>
                              <w:r>
                                <w:rPr>
                                  <w:sz w:val="22"/>
                                </w:rPr>
                                <w:t>:__ Term: __  Student details</w:t>
                              </w:r>
                            </w:p>
                            <w:p w:rsidR="002D5ACE" w:rsidRDefault="002D5ACE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6" name="Group 18"/>
                        <wpg:cNvGrpSpPr>
                          <a:grpSpLocks/>
                        </wpg:cNvGrpSpPr>
                        <wpg:grpSpPr bwMode="auto">
                          <a:xfrm>
                            <a:off x="1152" y="1944"/>
                            <a:ext cx="9936" cy="504"/>
                            <a:chOff x="1152" y="1944"/>
                            <a:chExt cx="9936" cy="504"/>
                          </a:xfrm>
                        </wpg:grpSpPr>
                        <wps:wsp>
                          <wps:cNvPr id="17" name="Line 15"/>
                          <wps:cNvCnPr/>
                          <wps:spPr bwMode="auto">
                            <a:xfrm>
                              <a:off x="1152" y="1944"/>
                              <a:ext cx="993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96969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Line 16"/>
                          <wps:cNvCnPr/>
                          <wps:spPr bwMode="auto">
                            <a:xfrm>
                              <a:off x="1152" y="2197"/>
                              <a:ext cx="993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96969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Line 17"/>
                          <wps:cNvCnPr/>
                          <wps:spPr bwMode="auto">
                            <a:xfrm>
                              <a:off x="1152" y="2448"/>
                              <a:ext cx="993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96969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9" o:spid="_x0000_s1026" style="position:absolute;left:0;text-align:left;margin-left:3.6pt;margin-top:36pt;width:496.8pt;height:50.4pt;z-index:251655168" coordorigin="1152,1440" coordsize="9936,1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" o:allowincell="f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" o:spid="_x0000_s1027" type="#_x0000_t202" style="position:absolute;left:1152;top:1440;width:9936;height:10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4BL8EA&#10;AADbAAAADwAAAGRycy9kb3ducmV2LnhtbERPTYvCMBC9L/gfwgje1tQFZa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VOAS/BAAAA2wAAAA8AAAAAAAAAAAAAAAAAmAIAAGRycy9kb3du&#10;cmV2LnhtbFBLBQYAAAAABAAEAPUAAACGAwAAAAA=&#10;" filled="f" stroked="f">
                  <v:textbox inset="0,0,0,0">
                    <w:txbxContent>
                      <w:p w:rsidR="00247E5C" w:rsidRDefault="002D5ACE">
                        <w:pPr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Class: __  Year:__ Term: __  Student details</w:t>
                        </w:r>
                      </w:p>
                      <w:p w:rsidR="002D5ACE" w:rsidRDefault="002D5ACE"/>
                    </w:txbxContent>
                  </v:textbox>
                </v:shape>
                <v:group id="Group 18" o:spid="_x0000_s1028" style="position:absolute;left:1152;top:1944;width:9936;height:504" coordorigin="1152,1944" coordsize="9936,5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line id="Line 15" o:spid="_x0000_s1029" style="position:absolute;visibility:visible;mso-wrap-style:square" from="1152,1944" to="11088,19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mxZ8EAAADbAAAADwAAAGRycy9kb3ducmV2LnhtbERPTYvCMBC9L/gfwgje1lRhV6lGEaXr&#10;rp6qIngbmrEtNpPSRK3/fiMI3ubxPmc6b00lbtS40rKCQT8CQZxZXXKu4LBPPscgnEfWWFkmBQ9y&#10;MJ91PqYYa3vnlG47n4sQwi5GBYX3dSylywoy6Pq2Jg7c2TYGfYBNLnWD9xBuKjmMom9psOTQUGBN&#10;y4Kyy+5qFJjLIt2vr6dyNXj8JNvEfFWb459SvW67mIDw1Pq3+OX+1WH+CJ6/hAPk7B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OubFnwQAAANsAAAAPAAAAAAAAAAAAAAAA&#10;AKECAABkcnMvZG93bnJldi54bWxQSwUGAAAAAAQABAD5AAAAjwMAAAAA&#10;" strokecolor="#969696"/>
                  <v:line id="Line 16" o:spid="_x0000_s1030" style="position:absolute;visibility:visible;mso-wrap-style:square" from="1152,2197" to="11088,2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yYlFcUAAADbAAAADwAAAGRycy9kb3ducmV2LnhtbESPT2vCQBDF74V+h2UK3urGglKimyAt&#10;qdqe/IPgbciOSTA7G7Krxm/fORR6m+G9ee83i3xwrbpRHxrPBibjBBRx6W3DlYHDvnh9BxUissXW&#10;Mxl4UIA8e35aYGr9nbd028VKSQiHFA3UMXap1qGsyWEY+45YtLPvHUZZ+0rbHu8S7lr9liQz7bBh&#10;aaixo4+aysvu6gy4y3K7X11Pzefk8VX8FG7afh83xoxehuUcVKQh/pv/rtdW8AVWfpEBdPY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yYlFcUAAADbAAAADwAAAAAAAAAA&#10;AAAAAAChAgAAZHJzL2Rvd25yZXYueG1sUEsFBgAAAAAEAAQA+QAAAJMDAAAAAA==&#10;" strokecolor="#969696"/>
                  <v:line id="Line 17" o:spid="_x0000_s1031" style="position:absolute;visibility:visible;mso-wrap-style:square" from="1152,2448" to="11088,24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qAjsEAAADbAAAADwAAAGRycy9kb3ducmV2LnhtbERPTYvCMBC9L/gfwgje1lRhF61GEaXr&#10;rp6qIngbmrEtNpPSRK3/fiMI3ubxPmc6b00lbtS40rKCQT8CQZxZXXKu4LBPPkcgnEfWWFkmBQ9y&#10;MJ91PqYYa3vnlG47n4sQwi5GBYX3dSylywoy6Pq2Jg7c2TYGfYBNLnWD9xBuKjmMom9psOTQUGBN&#10;y4Kyy+5qFJjLIt2vr6dyNXj8JNvEfFWb459SvW67mIDw1Pq3+OX+1WH+GJ6/hAPk7B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QaoCOwQAAANsAAAAPAAAAAAAAAAAAAAAA&#10;AKECAABkcnMvZG93bnJldi54bWxQSwUGAAAAAAQABAD5AAAAjwMAAAAA&#10;" strokecolor="#969696"/>
                </v:group>
                <w10:wrap type="square"/>
              </v:group>
            </w:pict>
          </mc:Fallback>
        </mc:AlternateContent>
      </w:r>
      <w:r>
        <w:t>Report Form</w:t>
      </w:r>
    </w:p>
    <w:p w:rsidR="00247E5C" w:rsidRDefault="00247E5C">
      <w:pPr>
        <w:pStyle w:val="Title"/>
        <w:spacing w:line="35" w:lineRule="atLeast"/>
      </w:pPr>
    </w:p>
    <w:p w:rsidR="0086726B" w:rsidRDefault="002D5ACE">
      <w:pPr>
        <w:spacing w:line="35" w:lineRule="atLea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0" allowOverlap="1">
                <wp:simplePos x="0" y="0"/>
                <wp:positionH relativeFrom="column">
                  <wp:posOffset>45720</wp:posOffset>
                </wp:positionH>
                <wp:positionV relativeFrom="paragraph">
                  <wp:posOffset>165735</wp:posOffset>
                </wp:positionV>
                <wp:extent cx="6466840" cy="4297680"/>
                <wp:effectExtent l="0" t="0" r="0" b="7620"/>
                <wp:wrapSquare wrapText="bothSides"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6840" cy="429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17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927"/>
                              <w:gridCol w:w="2927"/>
                              <w:gridCol w:w="1484"/>
                              <w:gridCol w:w="4370"/>
                            </w:tblGrid>
                            <w:tr w:rsidR="002D5ACE" w:rsidTr="002D5ACE">
                              <w:trPr>
                                <w:trHeight w:hRule="exact" w:val="499"/>
                              </w:trPr>
                              <w:tc>
                                <w:tcPr>
                                  <w:tcW w:w="2927" w:type="dxa"/>
                                  <w:shd w:val="clear" w:color="auto" w:fill="7F7F7F" w:themeFill="text1" w:themeFillTint="80"/>
                                  <w:vAlign w:val="center"/>
                                </w:tcPr>
                                <w:p w:rsidR="002D5ACE" w:rsidRDefault="002D5ACE" w:rsidP="00DE01BC">
                                  <w:pPr>
                                    <w:jc w:val="center"/>
                                    <w:rPr>
                                      <w:b/>
                                      <w:color w:val="FFFFFF"/>
                                    </w:rPr>
                                  </w:pPr>
                                  <w:bookmarkStart w:id="0" w:name="_GoBack" w:colFirst="0" w:colLast="3"/>
                                  <w:r>
                                    <w:rPr>
                                      <w:b/>
                                      <w:color w:val="FFFFFF"/>
                                    </w:rPr>
                                    <w:t>SUBJECT</w:t>
                                  </w:r>
                                </w:p>
                              </w:tc>
                              <w:tc>
                                <w:tcPr>
                                  <w:tcW w:w="2927" w:type="dxa"/>
                                  <w:shd w:val="clear" w:color="auto" w:fill="7F7F7F" w:themeFill="text1" w:themeFillTint="80"/>
                                  <w:vAlign w:val="center"/>
                                </w:tcPr>
                                <w:p w:rsidR="002D5ACE" w:rsidRDefault="002D5ACE" w:rsidP="00DE01BC">
                                  <w:pPr>
                                    <w:jc w:val="center"/>
                                    <w:rPr>
                                      <w:b/>
                                      <w:color w:val="FFFFFF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</w:rPr>
                                    <w:t>MARK</w:t>
                                  </w:r>
                                </w:p>
                              </w:tc>
                              <w:tc>
                                <w:tcPr>
                                  <w:tcW w:w="1484" w:type="dxa"/>
                                  <w:shd w:val="clear" w:color="auto" w:fill="7F7F7F" w:themeFill="text1" w:themeFillTint="80"/>
                                </w:tcPr>
                                <w:p w:rsidR="002D5ACE" w:rsidRDefault="002D5ACE" w:rsidP="00DE01BC">
                                  <w:pPr>
                                    <w:jc w:val="center"/>
                                    <w:rPr>
                                      <w:b/>
                                      <w:color w:val="FFFFFF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</w:rPr>
                                    <w:t>Out Of</w:t>
                                  </w:r>
                                </w:p>
                              </w:tc>
                              <w:tc>
                                <w:tcPr>
                                  <w:tcW w:w="4370" w:type="dxa"/>
                                  <w:shd w:val="clear" w:color="auto" w:fill="7F7F7F" w:themeFill="text1" w:themeFillTint="80"/>
                                  <w:vAlign w:val="center"/>
                                </w:tcPr>
                                <w:p w:rsidR="002D5ACE" w:rsidRDefault="002D5ACE" w:rsidP="00DE01BC">
                                  <w:pPr>
                                    <w:jc w:val="center"/>
                                    <w:rPr>
                                      <w:b/>
                                      <w:color w:val="FFFFFF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</w:rPr>
                                    <w:t>GRADE</w:t>
                                  </w:r>
                                </w:p>
                              </w:tc>
                            </w:tr>
                            <w:bookmarkEnd w:id="0"/>
                            <w:tr w:rsidR="002D5ACE" w:rsidTr="002D5ACE">
                              <w:trPr>
                                <w:trHeight w:hRule="exact" w:val="499"/>
                              </w:trPr>
                              <w:tc>
                                <w:tcPr>
                                  <w:tcW w:w="2927" w:type="dxa"/>
                                </w:tcPr>
                                <w:p w:rsidR="002D5ACE" w:rsidRDefault="002D5ACE" w:rsidP="002D5ACE">
                                  <w:proofErr w:type="spellStart"/>
                                  <w:r>
                                    <w:t>Maths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927" w:type="dxa"/>
                                </w:tcPr>
                                <w:p w:rsidR="002D5ACE" w:rsidRDefault="002D5ACE" w:rsidP="00CA1237">
                                  <w:pPr>
                                    <w:jc w:val="center"/>
                                  </w:pPr>
                                  <w:r>
                                    <w:t>85</w:t>
                                  </w:r>
                                </w:p>
                              </w:tc>
                              <w:tc>
                                <w:tcPr>
                                  <w:tcW w:w="1484" w:type="dxa"/>
                                </w:tcPr>
                                <w:p w:rsidR="002D5ACE" w:rsidRDefault="002D5ACE" w:rsidP="00CA1237">
                                  <w:pPr>
                                    <w:jc w:val="center"/>
                                  </w:pPr>
                                  <w: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4370" w:type="dxa"/>
                                </w:tcPr>
                                <w:p w:rsidR="002D5ACE" w:rsidRDefault="002D5ACE" w:rsidP="00CA1237">
                                  <w:pPr>
                                    <w:jc w:val="center"/>
                                  </w:pPr>
                                  <w:r>
                                    <w:t>B+</w:t>
                                  </w:r>
                                </w:p>
                              </w:tc>
                            </w:tr>
                            <w:tr w:rsidR="002D5ACE" w:rsidTr="002D5ACE">
                              <w:trPr>
                                <w:trHeight w:hRule="exact" w:val="499"/>
                              </w:trPr>
                              <w:tc>
                                <w:tcPr>
                                  <w:tcW w:w="2927" w:type="dxa"/>
                                </w:tcPr>
                                <w:p w:rsidR="002D5ACE" w:rsidRDefault="002D5ACE" w:rsidP="002D5ACE">
                                  <w:proofErr w:type="spellStart"/>
                                  <w:r>
                                    <w:t>Eng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927" w:type="dxa"/>
                                </w:tcPr>
                                <w:p w:rsidR="002D5ACE" w:rsidRDefault="002D5ACE" w:rsidP="00CA1237">
                                  <w:pPr>
                                    <w:jc w:val="center"/>
                                  </w:pPr>
                                  <w:r>
                                    <w:t>90</w:t>
                                  </w:r>
                                </w:p>
                              </w:tc>
                              <w:tc>
                                <w:tcPr>
                                  <w:tcW w:w="1484" w:type="dxa"/>
                                </w:tcPr>
                                <w:p w:rsidR="002D5ACE" w:rsidRDefault="002D5ACE" w:rsidP="00CA1237">
                                  <w:pPr>
                                    <w:jc w:val="center"/>
                                  </w:pPr>
                                  <w: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4370" w:type="dxa"/>
                                </w:tcPr>
                                <w:p w:rsidR="002D5ACE" w:rsidRDefault="002D5ACE" w:rsidP="00CA1237">
                                  <w:pPr>
                                    <w:jc w:val="center"/>
                                  </w:pPr>
                                  <w:r>
                                    <w:t>A</w:t>
                                  </w:r>
                                </w:p>
                              </w:tc>
                            </w:tr>
                            <w:tr w:rsidR="002D5ACE" w:rsidTr="002D5ACE">
                              <w:trPr>
                                <w:trHeight w:hRule="exact" w:val="499"/>
                              </w:trPr>
                              <w:tc>
                                <w:tcPr>
                                  <w:tcW w:w="2927" w:type="dxa"/>
                                </w:tcPr>
                                <w:p w:rsidR="002D5ACE" w:rsidRDefault="002D5ACE" w:rsidP="00CA1237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27" w:type="dxa"/>
                                </w:tcPr>
                                <w:p w:rsidR="002D5ACE" w:rsidRDefault="002D5ACE" w:rsidP="00CA1237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484" w:type="dxa"/>
                                </w:tcPr>
                                <w:p w:rsidR="002D5ACE" w:rsidRDefault="002D5ACE" w:rsidP="00CA1237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370" w:type="dxa"/>
                                </w:tcPr>
                                <w:p w:rsidR="002D5ACE" w:rsidRDefault="002D5ACE" w:rsidP="00CA1237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2D5ACE" w:rsidTr="002D5ACE">
                              <w:trPr>
                                <w:trHeight w:hRule="exact" w:val="499"/>
                              </w:trPr>
                              <w:tc>
                                <w:tcPr>
                                  <w:tcW w:w="2927" w:type="dxa"/>
                                </w:tcPr>
                                <w:p w:rsidR="002D5ACE" w:rsidRDefault="002D5ACE" w:rsidP="00CA1237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27" w:type="dxa"/>
                                </w:tcPr>
                                <w:p w:rsidR="002D5ACE" w:rsidRDefault="002D5ACE" w:rsidP="00CA1237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484" w:type="dxa"/>
                                </w:tcPr>
                                <w:p w:rsidR="002D5ACE" w:rsidRDefault="002D5ACE" w:rsidP="00CA1237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370" w:type="dxa"/>
                                </w:tcPr>
                                <w:p w:rsidR="002D5ACE" w:rsidRDefault="002D5ACE" w:rsidP="00CA1237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2D5ACE" w:rsidTr="002D5ACE">
                              <w:trPr>
                                <w:trHeight w:hRule="exact" w:val="499"/>
                              </w:trPr>
                              <w:tc>
                                <w:tcPr>
                                  <w:tcW w:w="2927" w:type="dxa"/>
                                </w:tcPr>
                                <w:p w:rsidR="002D5ACE" w:rsidRDefault="002D5ACE" w:rsidP="00CA1237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27" w:type="dxa"/>
                                </w:tcPr>
                                <w:p w:rsidR="002D5ACE" w:rsidRDefault="002D5ACE" w:rsidP="00CA1237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484" w:type="dxa"/>
                                </w:tcPr>
                                <w:p w:rsidR="002D5ACE" w:rsidRDefault="002D5ACE" w:rsidP="00CA1237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370" w:type="dxa"/>
                                </w:tcPr>
                                <w:p w:rsidR="002D5ACE" w:rsidRDefault="002D5ACE" w:rsidP="00CA1237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2D5ACE" w:rsidTr="002D5ACE">
                              <w:trPr>
                                <w:trHeight w:hRule="exact" w:val="499"/>
                              </w:trPr>
                              <w:tc>
                                <w:tcPr>
                                  <w:tcW w:w="2927" w:type="dxa"/>
                                </w:tcPr>
                                <w:p w:rsidR="002D5ACE" w:rsidRDefault="002D5ACE" w:rsidP="00CA1237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27" w:type="dxa"/>
                                </w:tcPr>
                                <w:p w:rsidR="002D5ACE" w:rsidRDefault="002D5ACE" w:rsidP="00CA1237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484" w:type="dxa"/>
                                </w:tcPr>
                                <w:p w:rsidR="002D5ACE" w:rsidRDefault="002D5ACE" w:rsidP="00CA1237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370" w:type="dxa"/>
                                </w:tcPr>
                                <w:p w:rsidR="002D5ACE" w:rsidRDefault="002D5ACE" w:rsidP="00CA1237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2D5ACE" w:rsidTr="002D5ACE">
                              <w:trPr>
                                <w:trHeight w:hRule="exact" w:val="499"/>
                              </w:trPr>
                              <w:tc>
                                <w:tcPr>
                                  <w:tcW w:w="2927" w:type="dxa"/>
                                </w:tcPr>
                                <w:p w:rsidR="002D5ACE" w:rsidRDefault="002D5ACE" w:rsidP="00CA1237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27" w:type="dxa"/>
                                </w:tcPr>
                                <w:p w:rsidR="002D5ACE" w:rsidRDefault="002D5ACE" w:rsidP="00CA1237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484" w:type="dxa"/>
                                </w:tcPr>
                                <w:p w:rsidR="002D5ACE" w:rsidRDefault="002D5ACE" w:rsidP="00CA1237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370" w:type="dxa"/>
                                </w:tcPr>
                                <w:p w:rsidR="002D5ACE" w:rsidRDefault="002D5ACE" w:rsidP="00CA1237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2D5ACE" w:rsidTr="002D5ACE">
                              <w:trPr>
                                <w:trHeight w:hRule="exact" w:val="499"/>
                              </w:trPr>
                              <w:tc>
                                <w:tcPr>
                                  <w:tcW w:w="2927" w:type="dxa"/>
                                </w:tcPr>
                                <w:p w:rsidR="002D5ACE" w:rsidRDefault="002D5ACE" w:rsidP="00CA1237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27" w:type="dxa"/>
                                </w:tcPr>
                                <w:p w:rsidR="002D5ACE" w:rsidRDefault="002D5ACE" w:rsidP="00CA1237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484" w:type="dxa"/>
                                </w:tcPr>
                                <w:p w:rsidR="002D5ACE" w:rsidRDefault="002D5ACE" w:rsidP="00CA1237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370" w:type="dxa"/>
                                </w:tcPr>
                                <w:p w:rsidR="002D5ACE" w:rsidRDefault="002D5ACE" w:rsidP="00CA1237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2D5ACE" w:rsidTr="002D5ACE">
                              <w:trPr>
                                <w:trHeight w:hRule="exact" w:val="499"/>
                              </w:trPr>
                              <w:tc>
                                <w:tcPr>
                                  <w:tcW w:w="2927" w:type="dxa"/>
                                </w:tcPr>
                                <w:p w:rsidR="002D5ACE" w:rsidRDefault="002D5ACE" w:rsidP="00CA1237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27" w:type="dxa"/>
                                </w:tcPr>
                                <w:p w:rsidR="002D5ACE" w:rsidRDefault="002D5ACE" w:rsidP="00CA1237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484" w:type="dxa"/>
                                </w:tcPr>
                                <w:p w:rsidR="002D5ACE" w:rsidRDefault="002D5ACE" w:rsidP="00CA1237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370" w:type="dxa"/>
                                </w:tcPr>
                                <w:p w:rsidR="002D5ACE" w:rsidRDefault="002D5ACE" w:rsidP="00CA1237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2D5ACE" w:rsidTr="002D5ACE">
                              <w:trPr>
                                <w:trHeight w:hRule="exact" w:val="499"/>
                              </w:trPr>
                              <w:tc>
                                <w:tcPr>
                                  <w:tcW w:w="2927" w:type="dxa"/>
                                </w:tcPr>
                                <w:p w:rsidR="002D5ACE" w:rsidRDefault="002D5ACE" w:rsidP="00CA1237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27" w:type="dxa"/>
                                </w:tcPr>
                                <w:p w:rsidR="002D5ACE" w:rsidRDefault="002D5ACE" w:rsidP="00CA1237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484" w:type="dxa"/>
                                </w:tcPr>
                                <w:p w:rsidR="002D5ACE" w:rsidRDefault="002D5ACE" w:rsidP="00CA1237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370" w:type="dxa"/>
                                </w:tcPr>
                                <w:p w:rsidR="002D5ACE" w:rsidRDefault="002D5ACE" w:rsidP="00CA1237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2D5ACE" w:rsidTr="002D5ACE">
                              <w:trPr>
                                <w:trHeight w:hRule="exact" w:val="499"/>
                              </w:trPr>
                              <w:tc>
                                <w:tcPr>
                                  <w:tcW w:w="2927" w:type="dxa"/>
                                </w:tcPr>
                                <w:p w:rsidR="002D5ACE" w:rsidRDefault="002D5ACE" w:rsidP="00CA1237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927" w:type="dxa"/>
                                </w:tcPr>
                                <w:p w:rsidR="002D5ACE" w:rsidRDefault="002D5ACE" w:rsidP="00CA1237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484" w:type="dxa"/>
                                </w:tcPr>
                                <w:p w:rsidR="002D5ACE" w:rsidRDefault="002D5ACE" w:rsidP="00CA1237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370" w:type="dxa"/>
                                </w:tcPr>
                                <w:p w:rsidR="002D5ACE" w:rsidRDefault="002D5ACE" w:rsidP="00CA1237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2D5ACE" w:rsidTr="002D5ACE">
                              <w:trPr>
                                <w:trHeight w:hRule="exact" w:val="499"/>
                              </w:trPr>
                              <w:tc>
                                <w:tcPr>
                                  <w:tcW w:w="2927" w:type="dxa"/>
                                </w:tcPr>
                                <w:p w:rsidR="002D5ACE" w:rsidRDefault="002D5ACE" w:rsidP="00CA1237">
                                  <w:pPr>
                                    <w:jc w:val="center"/>
                                  </w:pPr>
                                  <w:r>
                                    <w:t>MEAN GRADE</w:t>
                                  </w:r>
                                </w:p>
                              </w:tc>
                              <w:tc>
                                <w:tcPr>
                                  <w:tcW w:w="2927" w:type="dxa"/>
                                </w:tcPr>
                                <w:p w:rsidR="002D5ACE" w:rsidRDefault="002D5ACE" w:rsidP="00CA1237">
                                  <w:pPr>
                                    <w:jc w:val="center"/>
                                  </w:pPr>
                                  <w:r>
                                    <w:t>585</w:t>
                                  </w:r>
                                </w:p>
                              </w:tc>
                              <w:tc>
                                <w:tcPr>
                                  <w:tcW w:w="1484" w:type="dxa"/>
                                </w:tcPr>
                                <w:p w:rsidR="002D5ACE" w:rsidRDefault="002D5ACE" w:rsidP="00CA1237">
                                  <w:pPr>
                                    <w:jc w:val="center"/>
                                  </w:pPr>
                                  <w:r>
                                    <w:t>600</w:t>
                                  </w:r>
                                </w:p>
                              </w:tc>
                              <w:tc>
                                <w:tcPr>
                                  <w:tcW w:w="4370" w:type="dxa"/>
                                </w:tcPr>
                                <w:p w:rsidR="002D5ACE" w:rsidRDefault="002D5ACE" w:rsidP="00CA1237">
                                  <w:pPr>
                                    <w:jc w:val="center"/>
                                  </w:pPr>
                                  <w:r>
                                    <w:t>A</w:t>
                                  </w:r>
                                </w:p>
                              </w:tc>
                            </w:tr>
                          </w:tbl>
                          <w:p w:rsidR="00247E5C" w:rsidRDefault="00247E5C" w:rsidP="00CA123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32" type="#_x0000_t202" style="position:absolute;margin-left:3.6pt;margin-top:13.05pt;width:509.2pt;height:338.4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" o:allowincell="f" filled="f" stroked="f">
                <v:textbox>
                  <w:txbxContent>
                    <w:tbl>
                      <w:tblPr>
                        <w:tblW w:w="117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927"/>
                        <w:gridCol w:w="2927"/>
                        <w:gridCol w:w="1484"/>
                        <w:gridCol w:w="4370"/>
                      </w:tblGrid>
                      <w:tr w:rsidR="002D5ACE" w:rsidTr="002D5ACE">
                        <w:trPr>
                          <w:trHeight w:hRule="exact" w:val="499"/>
                        </w:trPr>
                        <w:tc>
                          <w:tcPr>
                            <w:tcW w:w="2927" w:type="dxa"/>
                            <w:shd w:val="clear" w:color="auto" w:fill="7F7F7F" w:themeFill="text1" w:themeFillTint="80"/>
                            <w:vAlign w:val="center"/>
                          </w:tcPr>
                          <w:p w:rsidR="002D5ACE" w:rsidRDefault="002D5ACE" w:rsidP="00DE01BC">
                            <w:pPr>
                              <w:jc w:val="center"/>
                              <w:rPr>
                                <w:b/>
                                <w:color w:val="FFFFFF"/>
                              </w:rPr>
                            </w:pPr>
                            <w:bookmarkStart w:id="1" w:name="_GoBack" w:colFirst="0" w:colLast="3"/>
                            <w:r>
                              <w:rPr>
                                <w:b/>
                                <w:color w:val="FFFFFF"/>
                              </w:rPr>
                              <w:t>SUBJECT</w:t>
                            </w:r>
                          </w:p>
                        </w:tc>
                        <w:tc>
                          <w:tcPr>
                            <w:tcW w:w="2927" w:type="dxa"/>
                            <w:shd w:val="clear" w:color="auto" w:fill="7F7F7F" w:themeFill="text1" w:themeFillTint="80"/>
                            <w:vAlign w:val="center"/>
                          </w:tcPr>
                          <w:p w:rsidR="002D5ACE" w:rsidRDefault="002D5ACE" w:rsidP="00DE01BC">
                            <w:pPr>
                              <w:jc w:val="center"/>
                              <w:rPr>
                                <w:b/>
                                <w:color w:val="FFFFFF"/>
                              </w:rPr>
                            </w:pPr>
                            <w:r>
                              <w:rPr>
                                <w:b/>
                                <w:color w:val="FFFFFF"/>
                              </w:rPr>
                              <w:t>MARK</w:t>
                            </w:r>
                          </w:p>
                        </w:tc>
                        <w:tc>
                          <w:tcPr>
                            <w:tcW w:w="1484" w:type="dxa"/>
                            <w:shd w:val="clear" w:color="auto" w:fill="7F7F7F" w:themeFill="text1" w:themeFillTint="80"/>
                          </w:tcPr>
                          <w:p w:rsidR="002D5ACE" w:rsidRDefault="002D5ACE" w:rsidP="00DE01BC">
                            <w:pPr>
                              <w:jc w:val="center"/>
                              <w:rPr>
                                <w:b/>
                                <w:color w:val="FFFFFF"/>
                              </w:rPr>
                            </w:pPr>
                            <w:r>
                              <w:rPr>
                                <w:b/>
                                <w:color w:val="FFFFFF"/>
                              </w:rPr>
                              <w:t>Out Of</w:t>
                            </w:r>
                          </w:p>
                        </w:tc>
                        <w:tc>
                          <w:tcPr>
                            <w:tcW w:w="4370" w:type="dxa"/>
                            <w:shd w:val="clear" w:color="auto" w:fill="7F7F7F" w:themeFill="text1" w:themeFillTint="80"/>
                            <w:vAlign w:val="center"/>
                          </w:tcPr>
                          <w:p w:rsidR="002D5ACE" w:rsidRDefault="002D5ACE" w:rsidP="00DE01BC">
                            <w:pPr>
                              <w:jc w:val="center"/>
                              <w:rPr>
                                <w:b/>
                                <w:color w:val="FFFFFF"/>
                              </w:rPr>
                            </w:pPr>
                            <w:r>
                              <w:rPr>
                                <w:b/>
                                <w:color w:val="FFFFFF"/>
                              </w:rPr>
                              <w:t>GRADE</w:t>
                            </w:r>
                          </w:p>
                        </w:tc>
                      </w:tr>
                      <w:bookmarkEnd w:id="1"/>
                      <w:tr w:rsidR="002D5ACE" w:rsidTr="002D5ACE">
                        <w:trPr>
                          <w:trHeight w:hRule="exact" w:val="499"/>
                        </w:trPr>
                        <w:tc>
                          <w:tcPr>
                            <w:tcW w:w="2927" w:type="dxa"/>
                          </w:tcPr>
                          <w:p w:rsidR="002D5ACE" w:rsidRDefault="002D5ACE" w:rsidP="002D5ACE">
                            <w:proofErr w:type="spellStart"/>
                            <w:r>
                              <w:t>Maths</w:t>
                            </w:r>
                            <w:proofErr w:type="spellEnd"/>
                          </w:p>
                        </w:tc>
                        <w:tc>
                          <w:tcPr>
                            <w:tcW w:w="2927" w:type="dxa"/>
                          </w:tcPr>
                          <w:p w:rsidR="002D5ACE" w:rsidRDefault="002D5ACE" w:rsidP="00CA1237">
                            <w:pPr>
                              <w:jc w:val="center"/>
                            </w:pPr>
                            <w:r>
                              <w:t>85</w:t>
                            </w:r>
                          </w:p>
                        </w:tc>
                        <w:tc>
                          <w:tcPr>
                            <w:tcW w:w="1484" w:type="dxa"/>
                          </w:tcPr>
                          <w:p w:rsidR="002D5ACE" w:rsidRDefault="002D5ACE" w:rsidP="00CA1237">
                            <w:pPr>
                              <w:jc w:val="center"/>
                            </w:pPr>
                            <w:r>
                              <w:t>100</w:t>
                            </w:r>
                          </w:p>
                        </w:tc>
                        <w:tc>
                          <w:tcPr>
                            <w:tcW w:w="4370" w:type="dxa"/>
                          </w:tcPr>
                          <w:p w:rsidR="002D5ACE" w:rsidRDefault="002D5ACE" w:rsidP="00CA1237">
                            <w:pPr>
                              <w:jc w:val="center"/>
                            </w:pPr>
                            <w:r>
                              <w:t>B+</w:t>
                            </w:r>
                          </w:p>
                        </w:tc>
                      </w:tr>
                      <w:tr w:rsidR="002D5ACE" w:rsidTr="002D5ACE">
                        <w:trPr>
                          <w:trHeight w:hRule="exact" w:val="499"/>
                        </w:trPr>
                        <w:tc>
                          <w:tcPr>
                            <w:tcW w:w="2927" w:type="dxa"/>
                          </w:tcPr>
                          <w:p w:rsidR="002D5ACE" w:rsidRDefault="002D5ACE" w:rsidP="002D5ACE">
                            <w:proofErr w:type="spellStart"/>
                            <w:r>
                              <w:t>Eng</w:t>
                            </w:r>
                            <w:proofErr w:type="spellEnd"/>
                          </w:p>
                        </w:tc>
                        <w:tc>
                          <w:tcPr>
                            <w:tcW w:w="2927" w:type="dxa"/>
                          </w:tcPr>
                          <w:p w:rsidR="002D5ACE" w:rsidRDefault="002D5ACE" w:rsidP="00CA1237">
                            <w:pPr>
                              <w:jc w:val="center"/>
                            </w:pPr>
                            <w:r>
                              <w:t>90</w:t>
                            </w:r>
                          </w:p>
                        </w:tc>
                        <w:tc>
                          <w:tcPr>
                            <w:tcW w:w="1484" w:type="dxa"/>
                          </w:tcPr>
                          <w:p w:rsidR="002D5ACE" w:rsidRDefault="002D5ACE" w:rsidP="00CA1237">
                            <w:pPr>
                              <w:jc w:val="center"/>
                            </w:pPr>
                            <w:r>
                              <w:t>100</w:t>
                            </w:r>
                          </w:p>
                        </w:tc>
                        <w:tc>
                          <w:tcPr>
                            <w:tcW w:w="4370" w:type="dxa"/>
                          </w:tcPr>
                          <w:p w:rsidR="002D5ACE" w:rsidRDefault="002D5ACE" w:rsidP="00CA1237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c>
                      </w:tr>
                      <w:tr w:rsidR="002D5ACE" w:rsidTr="002D5ACE">
                        <w:trPr>
                          <w:trHeight w:hRule="exact" w:val="499"/>
                        </w:trPr>
                        <w:tc>
                          <w:tcPr>
                            <w:tcW w:w="2927" w:type="dxa"/>
                          </w:tcPr>
                          <w:p w:rsidR="002D5ACE" w:rsidRDefault="002D5ACE" w:rsidP="00CA1237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2927" w:type="dxa"/>
                          </w:tcPr>
                          <w:p w:rsidR="002D5ACE" w:rsidRDefault="002D5ACE" w:rsidP="00CA1237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484" w:type="dxa"/>
                          </w:tcPr>
                          <w:p w:rsidR="002D5ACE" w:rsidRDefault="002D5ACE" w:rsidP="00CA1237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4370" w:type="dxa"/>
                          </w:tcPr>
                          <w:p w:rsidR="002D5ACE" w:rsidRDefault="002D5ACE" w:rsidP="00CA1237">
                            <w:pPr>
                              <w:jc w:val="center"/>
                            </w:pPr>
                          </w:p>
                        </w:tc>
                      </w:tr>
                      <w:tr w:rsidR="002D5ACE" w:rsidTr="002D5ACE">
                        <w:trPr>
                          <w:trHeight w:hRule="exact" w:val="499"/>
                        </w:trPr>
                        <w:tc>
                          <w:tcPr>
                            <w:tcW w:w="2927" w:type="dxa"/>
                          </w:tcPr>
                          <w:p w:rsidR="002D5ACE" w:rsidRDefault="002D5ACE" w:rsidP="00CA1237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2927" w:type="dxa"/>
                          </w:tcPr>
                          <w:p w:rsidR="002D5ACE" w:rsidRDefault="002D5ACE" w:rsidP="00CA1237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484" w:type="dxa"/>
                          </w:tcPr>
                          <w:p w:rsidR="002D5ACE" w:rsidRDefault="002D5ACE" w:rsidP="00CA1237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4370" w:type="dxa"/>
                          </w:tcPr>
                          <w:p w:rsidR="002D5ACE" w:rsidRDefault="002D5ACE" w:rsidP="00CA1237">
                            <w:pPr>
                              <w:jc w:val="center"/>
                            </w:pPr>
                          </w:p>
                        </w:tc>
                      </w:tr>
                      <w:tr w:rsidR="002D5ACE" w:rsidTr="002D5ACE">
                        <w:trPr>
                          <w:trHeight w:hRule="exact" w:val="499"/>
                        </w:trPr>
                        <w:tc>
                          <w:tcPr>
                            <w:tcW w:w="2927" w:type="dxa"/>
                          </w:tcPr>
                          <w:p w:rsidR="002D5ACE" w:rsidRDefault="002D5ACE" w:rsidP="00CA1237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2927" w:type="dxa"/>
                          </w:tcPr>
                          <w:p w:rsidR="002D5ACE" w:rsidRDefault="002D5ACE" w:rsidP="00CA1237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484" w:type="dxa"/>
                          </w:tcPr>
                          <w:p w:rsidR="002D5ACE" w:rsidRDefault="002D5ACE" w:rsidP="00CA1237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4370" w:type="dxa"/>
                          </w:tcPr>
                          <w:p w:rsidR="002D5ACE" w:rsidRDefault="002D5ACE" w:rsidP="00CA1237">
                            <w:pPr>
                              <w:jc w:val="center"/>
                            </w:pPr>
                          </w:p>
                        </w:tc>
                      </w:tr>
                      <w:tr w:rsidR="002D5ACE" w:rsidTr="002D5ACE">
                        <w:trPr>
                          <w:trHeight w:hRule="exact" w:val="499"/>
                        </w:trPr>
                        <w:tc>
                          <w:tcPr>
                            <w:tcW w:w="2927" w:type="dxa"/>
                          </w:tcPr>
                          <w:p w:rsidR="002D5ACE" w:rsidRDefault="002D5ACE" w:rsidP="00CA1237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2927" w:type="dxa"/>
                          </w:tcPr>
                          <w:p w:rsidR="002D5ACE" w:rsidRDefault="002D5ACE" w:rsidP="00CA1237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484" w:type="dxa"/>
                          </w:tcPr>
                          <w:p w:rsidR="002D5ACE" w:rsidRDefault="002D5ACE" w:rsidP="00CA1237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4370" w:type="dxa"/>
                          </w:tcPr>
                          <w:p w:rsidR="002D5ACE" w:rsidRDefault="002D5ACE" w:rsidP="00CA1237">
                            <w:pPr>
                              <w:jc w:val="center"/>
                            </w:pPr>
                          </w:p>
                        </w:tc>
                      </w:tr>
                      <w:tr w:rsidR="002D5ACE" w:rsidTr="002D5ACE">
                        <w:trPr>
                          <w:trHeight w:hRule="exact" w:val="499"/>
                        </w:trPr>
                        <w:tc>
                          <w:tcPr>
                            <w:tcW w:w="2927" w:type="dxa"/>
                          </w:tcPr>
                          <w:p w:rsidR="002D5ACE" w:rsidRDefault="002D5ACE" w:rsidP="00CA1237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2927" w:type="dxa"/>
                          </w:tcPr>
                          <w:p w:rsidR="002D5ACE" w:rsidRDefault="002D5ACE" w:rsidP="00CA1237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484" w:type="dxa"/>
                          </w:tcPr>
                          <w:p w:rsidR="002D5ACE" w:rsidRDefault="002D5ACE" w:rsidP="00CA1237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4370" w:type="dxa"/>
                          </w:tcPr>
                          <w:p w:rsidR="002D5ACE" w:rsidRDefault="002D5ACE" w:rsidP="00CA1237">
                            <w:pPr>
                              <w:jc w:val="center"/>
                            </w:pPr>
                          </w:p>
                        </w:tc>
                      </w:tr>
                      <w:tr w:rsidR="002D5ACE" w:rsidTr="002D5ACE">
                        <w:trPr>
                          <w:trHeight w:hRule="exact" w:val="499"/>
                        </w:trPr>
                        <w:tc>
                          <w:tcPr>
                            <w:tcW w:w="2927" w:type="dxa"/>
                          </w:tcPr>
                          <w:p w:rsidR="002D5ACE" w:rsidRDefault="002D5ACE" w:rsidP="00CA1237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2927" w:type="dxa"/>
                          </w:tcPr>
                          <w:p w:rsidR="002D5ACE" w:rsidRDefault="002D5ACE" w:rsidP="00CA1237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484" w:type="dxa"/>
                          </w:tcPr>
                          <w:p w:rsidR="002D5ACE" w:rsidRDefault="002D5ACE" w:rsidP="00CA1237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4370" w:type="dxa"/>
                          </w:tcPr>
                          <w:p w:rsidR="002D5ACE" w:rsidRDefault="002D5ACE" w:rsidP="00CA1237">
                            <w:pPr>
                              <w:jc w:val="center"/>
                            </w:pPr>
                          </w:p>
                        </w:tc>
                      </w:tr>
                      <w:tr w:rsidR="002D5ACE" w:rsidTr="002D5ACE">
                        <w:trPr>
                          <w:trHeight w:hRule="exact" w:val="499"/>
                        </w:trPr>
                        <w:tc>
                          <w:tcPr>
                            <w:tcW w:w="2927" w:type="dxa"/>
                          </w:tcPr>
                          <w:p w:rsidR="002D5ACE" w:rsidRDefault="002D5ACE" w:rsidP="00CA1237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2927" w:type="dxa"/>
                          </w:tcPr>
                          <w:p w:rsidR="002D5ACE" w:rsidRDefault="002D5ACE" w:rsidP="00CA1237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484" w:type="dxa"/>
                          </w:tcPr>
                          <w:p w:rsidR="002D5ACE" w:rsidRDefault="002D5ACE" w:rsidP="00CA1237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4370" w:type="dxa"/>
                          </w:tcPr>
                          <w:p w:rsidR="002D5ACE" w:rsidRDefault="002D5ACE" w:rsidP="00CA1237">
                            <w:pPr>
                              <w:jc w:val="center"/>
                            </w:pPr>
                          </w:p>
                        </w:tc>
                      </w:tr>
                      <w:tr w:rsidR="002D5ACE" w:rsidTr="002D5ACE">
                        <w:trPr>
                          <w:trHeight w:hRule="exact" w:val="499"/>
                        </w:trPr>
                        <w:tc>
                          <w:tcPr>
                            <w:tcW w:w="2927" w:type="dxa"/>
                          </w:tcPr>
                          <w:p w:rsidR="002D5ACE" w:rsidRDefault="002D5ACE" w:rsidP="00CA1237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2927" w:type="dxa"/>
                          </w:tcPr>
                          <w:p w:rsidR="002D5ACE" w:rsidRDefault="002D5ACE" w:rsidP="00CA1237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484" w:type="dxa"/>
                          </w:tcPr>
                          <w:p w:rsidR="002D5ACE" w:rsidRDefault="002D5ACE" w:rsidP="00CA1237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4370" w:type="dxa"/>
                          </w:tcPr>
                          <w:p w:rsidR="002D5ACE" w:rsidRDefault="002D5ACE" w:rsidP="00CA1237">
                            <w:pPr>
                              <w:jc w:val="center"/>
                            </w:pPr>
                          </w:p>
                        </w:tc>
                      </w:tr>
                      <w:tr w:rsidR="002D5ACE" w:rsidTr="002D5ACE">
                        <w:trPr>
                          <w:trHeight w:hRule="exact" w:val="499"/>
                        </w:trPr>
                        <w:tc>
                          <w:tcPr>
                            <w:tcW w:w="2927" w:type="dxa"/>
                          </w:tcPr>
                          <w:p w:rsidR="002D5ACE" w:rsidRDefault="002D5ACE" w:rsidP="00CA1237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2927" w:type="dxa"/>
                          </w:tcPr>
                          <w:p w:rsidR="002D5ACE" w:rsidRDefault="002D5ACE" w:rsidP="00CA1237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484" w:type="dxa"/>
                          </w:tcPr>
                          <w:p w:rsidR="002D5ACE" w:rsidRDefault="002D5ACE" w:rsidP="00CA1237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4370" w:type="dxa"/>
                          </w:tcPr>
                          <w:p w:rsidR="002D5ACE" w:rsidRDefault="002D5ACE" w:rsidP="00CA1237">
                            <w:pPr>
                              <w:jc w:val="center"/>
                            </w:pPr>
                          </w:p>
                        </w:tc>
                      </w:tr>
                      <w:tr w:rsidR="002D5ACE" w:rsidTr="002D5ACE">
                        <w:trPr>
                          <w:trHeight w:hRule="exact" w:val="499"/>
                        </w:trPr>
                        <w:tc>
                          <w:tcPr>
                            <w:tcW w:w="2927" w:type="dxa"/>
                          </w:tcPr>
                          <w:p w:rsidR="002D5ACE" w:rsidRDefault="002D5ACE" w:rsidP="00CA1237">
                            <w:pPr>
                              <w:jc w:val="center"/>
                            </w:pPr>
                            <w:r>
                              <w:t>MEAN GRADE</w:t>
                            </w:r>
                          </w:p>
                        </w:tc>
                        <w:tc>
                          <w:tcPr>
                            <w:tcW w:w="2927" w:type="dxa"/>
                          </w:tcPr>
                          <w:p w:rsidR="002D5ACE" w:rsidRDefault="002D5ACE" w:rsidP="00CA1237">
                            <w:pPr>
                              <w:jc w:val="center"/>
                            </w:pPr>
                            <w:r>
                              <w:t>585</w:t>
                            </w:r>
                          </w:p>
                        </w:tc>
                        <w:tc>
                          <w:tcPr>
                            <w:tcW w:w="1484" w:type="dxa"/>
                          </w:tcPr>
                          <w:p w:rsidR="002D5ACE" w:rsidRDefault="002D5ACE" w:rsidP="00CA1237">
                            <w:pPr>
                              <w:jc w:val="center"/>
                            </w:pPr>
                            <w:r>
                              <w:t>600</w:t>
                            </w:r>
                          </w:p>
                        </w:tc>
                        <w:tc>
                          <w:tcPr>
                            <w:tcW w:w="4370" w:type="dxa"/>
                          </w:tcPr>
                          <w:p w:rsidR="002D5ACE" w:rsidRDefault="002D5ACE" w:rsidP="00CA1237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c>
                      </w:tr>
                    </w:tbl>
                    <w:p w:rsidR="00247E5C" w:rsidRDefault="00247E5C" w:rsidP="00CA1237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3520440</wp:posOffset>
                </wp:positionH>
                <wp:positionV relativeFrom="paragraph">
                  <wp:posOffset>4978400</wp:posOffset>
                </wp:positionV>
                <wp:extent cx="2286000" cy="640080"/>
                <wp:effectExtent l="0" t="0" r="13335" b="1270"/>
                <wp:wrapSquare wrapText="bothSides"/>
                <wp:docPr id="7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86000" cy="640080"/>
                          <a:chOff x="6624" y="12528"/>
                          <a:chExt cx="3600" cy="1008"/>
                        </a:xfrm>
                      </wpg:grpSpPr>
                      <wps:wsp>
                        <wps:cNvPr id="8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6624" y="12528"/>
                            <a:ext cx="3456" cy="10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7E5C" w:rsidRDefault="0086726B">
                              <w:r>
                                <w:t xml:space="preserve">Date:  </w:t>
                              </w:r>
                            </w:p>
                            <w:p w:rsidR="00247E5C" w:rsidRDefault="0086726B">
                              <w:r>
                                <w:t xml:space="preserve">Date:  </w:t>
                              </w:r>
                            </w:p>
                            <w:p w:rsidR="00247E5C" w:rsidRDefault="0086726B">
                              <w:r>
                                <w:t xml:space="preserve">Date:    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9" name="Group 33"/>
                        <wpg:cNvGrpSpPr>
                          <a:grpSpLocks/>
                        </wpg:cNvGrpSpPr>
                        <wpg:grpSpPr bwMode="auto">
                          <a:xfrm>
                            <a:off x="7200" y="12744"/>
                            <a:ext cx="3024" cy="504"/>
                            <a:chOff x="1152" y="1944"/>
                            <a:chExt cx="9936" cy="504"/>
                          </a:xfrm>
                        </wpg:grpSpPr>
                        <wps:wsp>
                          <wps:cNvPr id="10" name="Line 34"/>
                          <wps:cNvCnPr/>
                          <wps:spPr bwMode="auto">
                            <a:xfrm>
                              <a:off x="1152" y="1944"/>
                              <a:ext cx="993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96969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Line 35"/>
                          <wps:cNvCnPr/>
                          <wps:spPr bwMode="auto">
                            <a:xfrm>
                              <a:off x="1152" y="2197"/>
                              <a:ext cx="993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96969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36"/>
                          <wps:cNvCnPr/>
                          <wps:spPr bwMode="auto">
                            <a:xfrm>
                              <a:off x="1152" y="2448"/>
                              <a:ext cx="993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96969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3" o:spid="_x0000_s1033" style="position:absolute;margin-left:277.2pt;margin-top:392pt;width:180pt;height:50.4pt;z-index:251659264" coordorigin="6624,12528" coordsize="3600,1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" o:allowincell="f">
                <v:shape id="Text Box 32" o:spid="_x0000_s1034" type="#_x0000_t202" style="position:absolute;left:6624;top:12528;width:3456;height:10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agsb8A&#10;AADaAAAADwAAAGRycy9kb3ducmV2LnhtbERPTYvCMBC9C/6HMII3m+4eRLtGkcUFQVis9eBxthnb&#10;YDOpTdTuvzcHwePjfS9WvW3EnTpvHCv4SFIQxKXThisFx+JnMgPhA7LGxjEp+CcPq+VwsMBMuwfn&#10;dD+ESsQQ9hkqqENoMyl9WZNFn7iWOHJn11kMEXaV1B0+Yrht5GeaTqVFw7Ghxpa+ayovh5tVsD5x&#10;vjHX3799fs5NUcxT3k0vSo1H/foLRKA+vMUv91YriFvjlXgD5PI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5ZqCxvwAAANoAAAAPAAAAAAAAAAAAAAAAAJgCAABkcnMvZG93bnJl&#10;di54bWxQSwUGAAAAAAQABAD1AAAAhAMAAAAA&#10;" filled="f" stroked="f">
                  <v:textbox inset="0,0,0,0">
                    <w:txbxContent>
                      <w:p w:rsidR="00247E5C" w:rsidRDefault="0086726B">
                        <w:r>
                          <w:t xml:space="preserve">Date:  </w:t>
                        </w:r>
                      </w:p>
                      <w:p w:rsidR="00247E5C" w:rsidRDefault="0086726B">
                        <w:r>
                          <w:t xml:space="preserve">Date:  </w:t>
                        </w:r>
                      </w:p>
                      <w:p w:rsidR="00247E5C" w:rsidRDefault="0086726B">
                        <w:r>
                          <w:t xml:space="preserve">Date:     </w:t>
                        </w:r>
                      </w:p>
                    </w:txbxContent>
                  </v:textbox>
                </v:shape>
                <v:group id="Group 33" o:spid="_x0000_s1035" style="position:absolute;left:7200;top:12744;width:3024;height:504" coordorigin="1152,1944" coordsize="9936,5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line id="Line 34" o:spid="_x0000_s1036" style="position:absolute;visibility:visible;mso-wrap-style:square" from="1152,1944" to="11088,19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ApE8UAAADbAAAADwAAAGRycy9kb3ducmV2LnhtbESPT2vCQBDF74V+h2UK3urGglKimyAt&#10;qdqe/IPgbciOSTA7G7Krxm/fORR6m+G9ee83i3xwrbpRHxrPBibjBBRx6W3DlYHDvnh9BxUissXW&#10;Mxl4UIA8e35aYGr9nbd028VKSQiHFA3UMXap1qGsyWEY+45YtLPvHUZZ+0rbHu8S7lr9liQz7bBh&#10;aaixo4+aysvu6gy4y3K7X11Pzefk8VX8FG7afh83xoxehuUcVKQh/pv/rtdW8IVefpEBdPY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VApE8UAAADbAAAADwAAAAAAAAAA&#10;AAAAAAChAgAAZHJzL2Rvd25yZXYueG1sUEsFBgAAAAAEAAQA+QAAAJMDAAAAAA==&#10;" strokecolor="#969696"/>
                  <v:line id="Line 35" o:spid="_x0000_s1037" style="position:absolute;visibility:visible;mso-wrap-style:square" from="1152,2197" to="11088,2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yMiMMAAADbAAAADwAAAGRycy9kb3ducmV2LnhtbERPTWvCQBC9C/0PyxR6000ES0ldRVqi&#10;rT0lKYXehuw0CWZnQ3YT4793BaG3ebzPWW8n04qRetdYVhAvIhDEpdUNVwq+i3T+AsJ5ZI2tZVJw&#10;IQfbzcNsjYm2Z85ozH0lQgi7BBXU3neJlK6syaBb2I44cH+2N+gD7CupezyHcNPKZRQ9S4MNh4Ya&#10;O3qrqTzlg1FgTrusOAy/zXt82adfqVm1x59PpZ4ep90rCE+T/xff3R86zI/h9ks4QG6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4cjIjDAAAA2wAAAA8AAAAAAAAAAAAA&#10;AAAAoQIAAGRycy9kb3ducmV2LnhtbFBLBQYAAAAABAAEAPkAAACRAwAAAAA=&#10;" strokecolor="#969696"/>
                  <v:line id="Line 36" o:spid="_x0000_s1038" style="position:absolute;visibility:visible;mso-wrap-style:square" from="1152,2448" to="11088,24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4S/8IAAADbAAAADwAAAGRycy9kb3ducmV2LnhtbERPTWvCQBC9C/0PyxR6MxsFRaKrSEtq&#10;1ZNGCr0N2WkSzM6G7JrEf+8WCt7m8T5ntRlMLTpqXWVZwSSKQRDnVldcKLhk6XgBwnlkjbVlUnAn&#10;B5v1y2iFibY9n6g7+0KEEHYJKii9bxIpXV6SQRfZhjhwv7Y16ANsC6lb7EO4qeU0jufSYMWhocSG&#10;3kvKr+ebUWCu21O2u/1UH5P7Z3pMzaw+fO+VensdtksQngb/FP+7v3SYP4W/X8IBcv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s4S/8IAAADbAAAADwAAAAAAAAAAAAAA&#10;AAChAgAAZHJzL2Rvd25yZXYueG1sUEsFBgAAAAAEAAQA+QAAAJADAAAAAA==&#10;" strokecolor="#969696"/>
                </v:group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4978400</wp:posOffset>
                </wp:positionV>
                <wp:extent cx="3108960" cy="640080"/>
                <wp:effectExtent l="0" t="0" r="5715" b="1270"/>
                <wp:wrapSquare wrapText="bothSides"/>
                <wp:docPr id="1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08960" cy="640080"/>
                          <a:chOff x="1440" y="12528"/>
                          <a:chExt cx="4896" cy="1008"/>
                        </a:xfrm>
                      </wpg:grpSpPr>
                      <wps:wsp>
                        <wps:cNvPr id="2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12528"/>
                            <a:ext cx="4896" cy="10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7E5C" w:rsidRDefault="0086726B">
                              <w:r>
                                <w:t xml:space="preserve">Student Signature:  </w:t>
                              </w:r>
                            </w:p>
                            <w:p w:rsidR="00247E5C" w:rsidRDefault="0086726B">
                              <w:r>
                                <w:t xml:space="preserve">Teacher Signature:  </w:t>
                              </w:r>
                            </w:p>
                            <w:p w:rsidR="00247E5C" w:rsidRDefault="0086726B">
                              <w:r>
                                <w:t xml:space="preserve">Parent Signature:    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3" name="Group 28"/>
                        <wpg:cNvGrpSpPr>
                          <a:grpSpLocks/>
                        </wpg:cNvGrpSpPr>
                        <wpg:grpSpPr bwMode="auto">
                          <a:xfrm>
                            <a:off x="3168" y="12744"/>
                            <a:ext cx="3168" cy="504"/>
                            <a:chOff x="1152" y="1944"/>
                            <a:chExt cx="9936" cy="504"/>
                          </a:xfrm>
                        </wpg:grpSpPr>
                        <wps:wsp>
                          <wps:cNvPr id="4" name="Line 29"/>
                          <wps:cNvCnPr/>
                          <wps:spPr bwMode="auto">
                            <a:xfrm>
                              <a:off x="1152" y="1944"/>
                              <a:ext cx="993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96969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30"/>
                          <wps:cNvCnPr/>
                          <wps:spPr bwMode="auto">
                            <a:xfrm>
                              <a:off x="1152" y="2197"/>
                              <a:ext cx="993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96969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" name="Line 31"/>
                          <wps:cNvCnPr/>
                          <wps:spPr bwMode="auto">
                            <a:xfrm>
                              <a:off x="1152" y="2448"/>
                              <a:ext cx="993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96969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2" o:spid="_x0000_s1039" style="position:absolute;margin-left:18pt;margin-top:392pt;width:244.8pt;height:50.4pt;z-index:251658240" coordorigin="1440,12528" coordsize="4896,1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" o:allowincell="f">
                <v:shape id="Text Box 27" o:spid="_x0000_s1040" type="#_x0000_t202" style="position:absolute;left:1440;top:12528;width:4896;height:10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6XW8IA&#10;AADaAAAADwAAAGRycy9kb3ducmV2LnhtbESPQYvCMBSE78L+h/AW9qapHkS7RhFZQRAWaz14fNs8&#10;22Dz0m2i1n9vBMHjMDPfMLNFZ2txpdYbxwqGgwQEceG04VLBIV/3JyB8QNZYOyYFd/KwmH/0Zphq&#10;d+OMrvtQighhn6KCKoQmldIXFVn0A9cQR+/kWoshyraUusVbhNtajpJkLC0ajgsVNrSqqDjvL1bB&#10;8sjZj/n//dtlp8zk+TTh7fis1Ndnt/wGEagL7/CrvdEKRvC8Em+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jpdbwgAAANoAAAAPAAAAAAAAAAAAAAAAAJgCAABkcnMvZG93&#10;bnJldi54bWxQSwUGAAAAAAQABAD1AAAAhwMAAAAA&#10;" filled="f" stroked="f">
                  <v:textbox inset="0,0,0,0">
                    <w:txbxContent>
                      <w:p w:rsidR="00247E5C" w:rsidRDefault="0086726B">
                        <w:r>
                          <w:t xml:space="preserve">Student Signature:  </w:t>
                        </w:r>
                      </w:p>
                      <w:p w:rsidR="00247E5C" w:rsidRDefault="0086726B">
                        <w:r>
                          <w:t xml:space="preserve">Teacher Signature:  </w:t>
                        </w:r>
                      </w:p>
                      <w:p w:rsidR="00247E5C" w:rsidRDefault="0086726B">
                        <w:r>
                          <w:t xml:space="preserve">Parent Signature:     </w:t>
                        </w:r>
                      </w:p>
                    </w:txbxContent>
                  </v:textbox>
                </v:shape>
                <v:group id="Group 28" o:spid="_x0000_s1041" style="position:absolute;left:3168;top:12744;width:3168;height:504" coordorigin="1152,1944" coordsize="9936,5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line id="Line 29" o:spid="_x0000_s1042" style="position:absolute;visibility:visible;mso-wrap-style:square" from="1152,1944" to="11088,19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lIH7sQAAADaAAAADwAAAGRycy9kb3ducmV2LnhtbESPQWvCQBSE74L/YXlCb7qxaCmpq4gl&#10;VtuTSSn09sg+k2D2bciuJvn3bqHgcZiZb5jVpje1uFHrKssK5rMIBHFudcWFgu8smb6CcB5ZY22Z&#10;FAzkYLMej1YYa9vxiW6pL0SAsItRQel9E0vp8pIMupltiIN3tq1BH2RbSN1iF+Cmls9R9CINVhwW&#10;SmxoV1J+Sa9GgblsT9nH9bd6nw/75Csxy/rz56jU06TfvoHw1PtH+L990AoW8Hcl3AC5v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UgfuxAAAANoAAAAPAAAAAAAAAAAA&#10;AAAAAKECAABkcnMvZG93bnJldi54bWxQSwUGAAAAAAQABAD5AAAAkgMAAAAA&#10;" strokecolor="#969696"/>
                  <v:line id="Line 30" o:spid="_x0000_s1043" style="position:absolute;visibility:visible;mso-wrap-style:square" from="1152,2197" to="11088,2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6idcMAAADaAAAADwAAAGRycy9kb3ducmV2LnhtbESPT4vCMBTE7wt+h/AEb2uqoCy1qYjS&#10;Xd09+QfB26N5tsXmpTRR67ffCILHYWZ+wyTzztTiRq2rLCsYDSMQxLnVFRcKDvvs8wuE88gaa8uk&#10;4EEO5mnvI8FY2ztv6bbzhQgQdjEqKL1vYildXpJBN7QNcfDOtjXog2wLqVu8B7ip5TiKptJgxWGh&#10;xIaWJeWX3dUoMJfFdv9zPVWr0eM7+8vMpP49bpQa9LvFDISnzr/Dr/ZaK5jA80q4ATL9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EeonXDAAAA2gAAAA8AAAAAAAAAAAAA&#10;AAAAoQIAAGRycy9kb3ducmV2LnhtbFBLBQYAAAAABAAEAPkAAACRAwAAAAA=&#10;" strokecolor="#969696"/>
                  <v:line id="Line 31" o:spid="_x0000_s1044" style="position:absolute;visibility:visible;mso-wrap-style:square" from="1152,2448" to="11088,24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w8AsQAAADaAAAADwAAAGRycy9kb3ducmV2LnhtbESPQWvCQBSE70L/w/IKvenGQkWiq0hL&#10;tNVTohR6e2Rfk2D2bciuJvn3riB4HGbmG2a57k0trtS6yrKC6SQCQZxbXXGh4HRMxnMQziNrrC2T&#10;goEcrFcvoyXG2nac0jXzhQgQdjEqKL1vYildXpJBN7ENcfD+bWvQB9kWUrfYBbip5XsUzaTBisNC&#10;iQ19lpSfs4tRYM6b9Li7/FVf02GbHBLzUe9/f5R6e+03CxCeev8MP9rfWsEM7lfCDZCr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zDwCxAAAANoAAAAPAAAAAAAAAAAA&#10;AAAAAKECAABkcnMvZG93bnJldi54bWxQSwUGAAAAAAQABAD5AAAAkgMAAAAA&#10;" strokecolor="#969696"/>
                </v:group>
                <w10:wrap type="square"/>
              </v:group>
            </w:pict>
          </mc:Fallback>
        </mc:AlternateContent>
      </w:r>
    </w:p>
    <w:sectPr w:rsidR="0086726B" w:rsidSect="00247E5C">
      <w:pgSz w:w="12240" w:h="15840"/>
      <w:pgMar w:top="720" w:right="1080" w:bottom="72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ACE"/>
    <w:rsid w:val="00016872"/>
    <w:rsid w:val="00132AC3"/>
    <w:rsid w:val="00247E5C"/>
    <w:rsid w:val="002D5ACE"/>
    <w:rsid w:val="00336C42"/>
    <w:rsid w:val="003374ED"/>
    <w:rsid w:val="0086726B"/>
    <w:rsid w:val="00C23ADB"/>
    <w:rsid w:val="00CA1237"/>
    <w:rsid w:val="00E403D0"/>
    <w:rsid w:val="00EE2146"/>
    <w:rsid w:val="00F42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E5C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247E5C"/>
    <w:pPr>
      <w:jc w:val="center"/>
    </w:pPr>
    <w:rPr>
      <w:b/>
      <w:sz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E5C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247E5C"/>
    <w:pPr>
      <w:jc w:val="center"/>
    </w:pPr>
    <w:rPr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rancis.Muraya\AppData\Roaming\Microsoft\Templates\EdWorld_BehavioralGo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93F1151B-D796-47EF-978B-A2040A8A612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EdWorld_BehavioralGoal</Template>
  <TotalTime>131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 Muraya</dc:creator>
  <cp:lastModifiedBy>Windows User</cp:lastModifiedBy>
  <cp:revision>3</cp:revision>
  <dcterms:created xsi:type="dcterms:W3CDTF">2012-12-28T09:38:00Z</dcterms:created>
  <dcterms:modified xsi:type="dcterms:W3CDTF">2012-12-29T11:32:00Z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TC018755909991</vt:lpwstr>
  </property>
</Properties>
</file>